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F7E0D" w14:textId="75BA323C" w:rsidR="000062D5" w:rsidRDefault="00E96512">
      <w:pPr>
        <w:pStyle w:val="Title"/>
      </w:pPr>
      <w:r>
        <w:t xml:space="preserve">Unit 1 - </w:t>
      </w:r>
      <w:r w:rsidR="00ED221A">
        <w:t>Assignment – Kickstart My Chart</w:t>
      </w:r>
    </w:p>
    <w:p w14:paraId="17C10717" w14:textId="2BAB237D" w:rsidR="00855982" w:rsidRPr="00855982" w:rsidRDefault="00ED221A" w:rsidP="00855982">
      <w:pPr>
        <w:pStyle w:val="Heading1"/>
      </w:pPr>
      <w:r>
        <w:t>Report</w:t>
      </w:r>
      <w:r w:rsidR="00005AB8">
        <w:t xml:space="preserve"> </w:t>
      </w:r>
      <w:r w:rsidR="00005AB8">
        <w:tab/>
      </w:r>
      <w:r w:rsidR="00005AB8">
        <w:tab/>
      </w:r>
      <w:r w:rsidR="00005AB8">
        <w:tab/>
      </w:r>
      <w:r w:rsidR="00005AB8">
        <w:tab/>
      </w:r>
      <w:r w:rsidR="00005AB8">
        <w:tab/>
      </w:r>
      <w:r w:rsidR="00005AB8">
        <w:tab/>
      </w:r>
      <w:r w:rsidR="00005AB8">
        <w:tab/>
      </w:r>
      <w:r w:rsidR="00005AB8">
        <w:tab/>
      </w:r>
      <w:r w:rsidR="00005AB8">
        <w:tab/>
        <w:t xml:space="preserve">       -</w:t>
      </w:r>
      <w:r w:rsidR="00005AB8" w:rsidRPr="00005AB8">
        <w:rPr>
          <w:i/>
          <w:u w:val="single"/>
        </w:rPr>
        <w:t xml:space="preserve">bharath </w:t>
      </w:r>
      <w:proofErr w:type="spellStart"/>
      <w:r w:rsidR="00005AB8" w:rsidRPr="00005AB8">
        <w:rPr>
          <w:i/>
          <w:u w:val="single"/>
        </w:rPr>
        <w:t>iyer</w:t>
      </w:r>
      <w:proofErr w:type="spellEnd"/>
    </w:p>
    <w:p w14:paraId="2161368E" w14:textId="79BED4F2" w:rsidR="00ED221A" w:rsidRPr="009B540B" w:rsidRDefault="00ED221A" w:rsidP="00ED221A">
      <w:pPr>
        <w:pStyle w:val="ListParagraph"/>
        <w:numPr>
          <w:ilvl w:val="0"/>
          <w:numId w:val="30"/>
        </w:numPr>
        <w:rPr>
          <w:b/>
        </w:rPr>
      </w:pPr>
      <w:r w:rsidRPr="009B540B">
        <w:rPr>
          <w:b/>
        </w:rPr>
        <w:t>What are three conclusions we can make about Kickstarter campaigns given the provided data?</w:t>
      </w:r>
    </w:p>
    <w:p w14:paraId="28FC401A" w14:textId="7D08FFE4" w:rsidR="009B540B" w:rsidRDefault="00591383" w:rsidP="00591383">
      <w:pPr>
        <w:pStyle w:val="ListParagraph"/>
        <w:numPr>
          <w:ilvl w:val="1"/>
          <w:numId w:val="30"/>
        </w:numPr>
      </w:pPr>
      <w:r>
        <w:t>Entertainment categories like theater, music and film &amp; video have the highest rates of success</w:t>
      </w:r>
    </w:p>
    <w:p w14:paraId="5D4DBC0C" w14:textId="29A0BC43" w:rsidR="00591383" w:rsidRDefault="00591383" w:rsidP="00591383">
      <w:pPr>
        <w:pStyle w:val="ListParagraph"/>
        <w:numPr>
          <w:ilvl w:val="1"/>
          <w:numId w:val="30"/>
        </w:numPr>
      </w:pPr>
      <w:r>
        <w:t>Overall rates of success are higher in the early half of the year – peaking in Mar</w:t>
      </w:r>
    </w:p>
    <w:p w14:paraId="4FDCB331" w14:textId="77777777" w:rsidR="008A319A" w:rsidRDefault="00591383" w:rsidP="00591383">
      <w:pPr>
        <w:pStyle w:val="ListParagraph"/>
        <w:numPr>
          <w:ilvl w:val="1"/>
          <w:numId w:val="30"/>
        </w:numPr>
      </w:pPr>
      <w:r>
        <w:t xml:space="preserve">Maximum number of projects are in the Plays subcategory by far </w:t>
      </w:r>
      <w:r w:rsidR="008A319A">
        <w:t>with over</w:t>
      </w:r>
      <w:r>
        <w:t xml:space="preserve"> 6</w:t>
      </w:r>
      <w:r w:rsidR="008A319A">
        <w:t>5</w:t>
      </w:r>
      <w:r>
        <w:t xml:space="preserve">% success rate. </w:t>
      </w:r>
    </w:p>
    <w:p w14:paraId="282A63D4" w14:textId="14378B71" w:rsidR="009B540B" w:rsidRDefault="00591383" w:rsidP="00A85CB3">
      <w:pPr>
        <w:pStyle w:val="ListParagraph"/>
        <w:numPr>
          <w:ilvl w:val="1"/>
          <w:numId w:val="30"/>
        </w:numPr>
      </w:pPr>
      <w:r>
        <w:t xml:space="preserve">Documentaries </w:t>
      </w:r>
      <w:r w:rsidR="008A319A">
        <w:t xml:space="preserve">and rock </w:t>
      </w:r>
      <w:r w:rsidR="00005655">
        <w:t xml:space="preserve">subcategories </w:t>
      </w:r>
      <w:r>
        <w:t>have</w:t>
      </w:r>
      <w:r w:rsidR="008A319A">
        <w:t xml:space="preserve"> </w:t>
      </w:r>
      <w:r>
        <w:t>100% success rate</w:t>
      </w:r>
      <w:r w:rsidR="008A319A">
        <w:t>s</w:t>
      </w:r>
    </w:p>
    <w:p w14:paraId="22B10160" w14:textId="77777777" w:rsidR="009B540B" w:rsidRDefault="009B540B" w:rsidP="009B540B">
      <w:pPr>
        <w:pStyle w:val="ListParagraph"/>
        <w:ind w:left="360"/>
      </w:pPr>
    </w:p>
    <w:p w14:paraId="16816ADB" w14:textId="1FA7EA18" w:rsidR="00100780" w:rsidRDefault="00ED221A" w:rsidP="00100780">
      <w:pPr>
        <w:pStyle w:val="ListParagraph"/>
        <w:numPr>
          <w:ilvl w:val="0"/>
          <w:numId w:val="30"/>
        </w:numPr>
        <w:rPr>
          <w:b/>
        </w:rPr>
      </w:pPr>
      <w:r w:rsidRPr="009B540B">
        <w:rPr>
          <w:b/>
        </w:rPr>
        <w:t>What are some of the limitations of this dataset?</w:t>
      </w:r>
    </w:p>
    <w:p w14:paraId="07CC704A" w14:textId="198A5F51" w:rsidR="00100780" w:rsidRPr="00100780" w:rsidRDefault="00100780" w:rsidP="00100780">
      <w:pPr>
        <w:pStyle w:val="ListParagraph"/>
        <w:ind w:left="360"/>
      </w:pPr>
      <w:r>
        <w:t xml:space="preserve">Dataset does not capture the following pieces of information that </w:t>
      </w:r>
      <w:r w:rsidR="00DA0716">
        <w:t>may</w:t>
      </w:r>
      <w:r>
        <w:t xml:space="preserve"> be </w:t>
      </w:r>
      <w:r w:rsidR="00DA0716">
        <w:t>important factors affecting</w:t>
      </w:r>
      <w:r>
        <w:t xml:space="preserve"> the success rate of the project:</w:t>
      </w:r>
    </w:p>
    <w:p w14:paraId="0C517D63" w14:textId="27D57540" w:rsidR="00BC6769" w:rsidRDefault="0045166E" w:rsidP="00AA726F">
      <w:pPr>
        <w:pStyle w:val="ListParagraph"/>
        <w:numPr>
          <w:ilvl w:val="1"/>
          <w:numId w:val="30"/>
        </w:numPr>
      </w:pPr>
      <w:r>
        <w:t>What are the r</w:t>
      </w:r>
      <w:r w:rsidR="00BC6769">
        <w:t>ewards/</w:t>
      </w:r>
      <w:r>
        <w:t>b</w:t>
      </w:r>
      <w:r w:rsidR="00BC6769">
        <w:t xml:space="preserve">enefits offered to </w:t>
      </w:r>
      <w:r w:rsidR="00594CCD">
        <w:t>backers?</w:t>
      </w:r>
    </w:p>
    <w:p w14:paraId="7CB0160B" w14:textId="39F6D7CA" w:rsidR="000115CB" w:rsidRDefault="006B0D5F" w:rsidP="000115CB">
      <w:pPr>
        <w:pStyle w:val="ListParagraph"/>
        <w:numPr>
          <w:ilvl w:val="1"/>
          <w:numId w:val="30"/>
        </w:numPr>
      </w:pPr>
      <w:r>
        <w:t>What is the p</w:t>
      </w:r>
      <w:r w:rsidR="000115CB">
        <w:t>roposed timeline for the project if successfully funded</w:t>
      </w:r>
      <w:r w:rsidR="00EF7649">
        <w:t>? Has creator already started any work</w:t>
      </w:r>
      <w:r w:rsidR="00024FA4">
        <w:t xml:space="preserve"> on the project</w:t>
      </w:r>
      <w:r w:rsidR="00EF7649">
        <w:t>? If so, what has been already accomplished?</w:t>
      </w:r>
    </w:p>
    <w:p w14:paraId="509581D6" w14:textId="0E16D7AB" w:rsidR="00531701" w:rsidRDefault="00B5563B" w:rsidP="005827F5">
      <w:pPr>
        <w:pStyle w:val="ListParagraph"/>
        <w:numPr>
          <w:ilvl w:val="1"/>
          <w:numId w:val="30"/>
        </w:numPr>
      </w:pPr>
      <w:r>
        <w:t>How much</w:t>
      </w:r>
      <w:r w:rsidR="00531701">
        <w:t xml:space="preserve"> </w:t>
      </w:r>
      <w:r>
        <w:t xml:space="preserve">domain expertise/experience the creator has in the </w:t>
      </w:r>
      <w:r w:rsidR="00043EE8">
        <w:t>category/subcategory</w:t>
      </w:r>
      <w:r w:rsidR="006D6E6E">
        <w:t>?</w:t>
      </w:r>
      <w:r w:rsidR="003419D5">
        <w:t xml:space="preserve"> </w:t>
      </w:r>
      <w:r w:rsidR="006D6E6E">
        <w:t>How many</w:t>
      </w:r>
      <w:r w:rsidR="00531701">
        <w:t xml:space="preserve"> </w:t>
      </w:r>
      <w:r w:rsidR="00043EE8">
        <w:t xml:space="preserve">earlier </w:t>
      </w:r>
      <w:proofErr w:type="spellStart"/>
      <w:r w:rsidR="00043EE8">
        <w:t>kickstarter</w:t>
      </w:r>
      <w:proofErr w:type="spellEnd"/>
      <w:r w:rsidR="00043EE8">
        <w:t xml:space="preserve"> </w:t>
      </w:r>
      <w:r w:rsidR="00531701">
        <w:t xml:space="preserve">projects </w:t>
      </w:r>
      <w:r w:rsidR="006D6E6E">
        <w:t>have been successfully executed by the creator</w:t>
      </w:r>
      <w:r w:rsidR="009111CD">
        <w:t>?</w:t>
      </w:r>
    </w:p>
    <w:p w14:paraId="60DBC9B6" w14:textId="1310DFDD" w:rsidR="005827F5" w:rsidRDefault="0069336B" w:rsidP="005827F5">
      <w:pPr>
        <w:pStyle w:val="ListParagraph"/>
        <w:numPr>
          <w:ilvl w:val="1"/>
          <w:numId w:val="30"/>
        </w:numPr>
      </w:pPr>
      <w:r>
        <w:t>More information on the t</w:t>
      </w:r>
      <w:r w:rsidR="001D3683">
        <w:t>arget market</w:t>
      </w:r>
      <w:r w:rsidR="007F3BFC">
        <w:t>/audience</w:t>
      </w:r>
      <w:r w:rsidR="001D3683">
        <w:t xml:space="preserve"> lands</w:t>
      </w:r>
      <w:bookmarkStart w:id="0" w:name="_GoBack"/>
      <w:bookmarkEnd w:id="0"/>
      <w:r w:rsidR="001D3683">
        <w:t>cape</w:t>
      </w:r>
      <w:r w:rsidR="00F40A65">
        <w:t xml:space="preserve"> for the project</w:t>
      </w:r>
      <w:r w:rsidR="001D3683">
        <w:t xml:space="preserve"> i.e. size of the market, target demographics, number of competitors</w:t>
      </w:r>
      <w:r w:rsidR="00B369AA">
        <w:t>, etc.</w:t>
      </w:r>
    </w:p>
    <w:p w14:paraId="17D09B25" w14:textId="77777777" w:rsidR="00EB5FAF" w:rsidRDefault="00EB5FAF" w:rsidP="00EB5FAF">
      <w:pPr>
        <w:pStyle w:val="ListParagraph"/>
        <w:ind w:left="360"/>
      </w:pPr>
    </w:p>
    <w:p w14:paraId="1143016D" w14:textId="551B6F54" w:rsidR="00ED221A" w:rsidRPr="009B540B" w:rsidRDefault="00ED221A" w:rsidP="00ED221A">
      <w:pPr>
        <w:pStyle w:val="ListParagraph"/>
        <w:numPr>
          <w:ilvl w:val="0"/>
          <w:numId w:val="30"/>
        </w:numPr>
        <w:rPr>
          <w:b/>
        </w:rPr>
      </w:pPr>
      <w:r w:rsidRPr="009B540B">
        <w:rPr>
          <w:b/>
        </w:rPr>
        <w:t>What are some other possible tables/graphs that we could create?</w:t>
      </w:r>
    </w:p>
    <w:p w14:paraId="5B33B3B9" w14:textId="3DD2783A" w:rsidR="00BE5F6E" w:rsidRDefault="00BE5F6E" w:rsidP="00DB21EF">
      <w:pPr>
        <w:pStyle w:val="ListParagraph"/>
        <w:numPr>
          <w:ilvl w:val="1"/>
          <w:numId w:val="30"/>
        </w:numPr>
      </w:pPr>
      <w:r>
        <w:t xml:space="preserve">Category and Sub-category pivot tables could add a filter for </w:t>
      </w:r>
      <w:proofErr w:type="spellStart"/>
      <w:r>
        <w:t>staff_picks</w:t>
      </w:r>
      <w:proofErr w:type="spellEnd"/>
    </w:p>
    <w:p w14:paraId="3F363307" w14:textId="26FEBB7E" w:rsidR="00454AE4" w:rsidRDefault="00DD06CE" w:rsidP="00541A0E">
      <w:pPr>
        <w:pStyle w:val="ListParagraph"/>
        <w:numPr>
          <w:ilvl w:val="1"/>
          <w:numId w:val="30"/>
        </w:numPr>
      </w:pPr>
      <w:r>
        <w:t>Pivot table/chart showing number of backers in each category/subcategory across outcomes</w:t>
      </w:r>
    </w:p>
    <w:p w14:paraId="21AB2FB4" w14:textId="77777777" w:rsidR="00DD06CE" w:rsidRDefault="00DD06CE" w:rsidP="00DD06CE">
      <w:pPr>
        <w:pStyle w:val="ListParagraph"/>
        <w:numPr>
          <w:ilvl w:val="1"/>
          <w:numId w:val="30"/>
        </w:numPr>
      </w:pPr>
      <w:r>
        <w:t>Table/Chart showing average donation each category/subcategory across outcomes</w:t>
      </w:r>
    </w:p>
    <w:p w14:paraId="188AD2A5" w14:textId="3A3D42AD" w:rsidR="009B540B" w:rsidRDefault="00FA66BF" w:rsidP="00DB21EF">
      <w:pPr>
        <w:pStyle w:val="ListParagraph"/>
        <w:numPr>
          <w:ilvl w:val="1"/>
          <w:numId w:val="30"/>
        </w:numPr>
      </w:pPr>
      <w:r>
        <w:t>Table/Chart depicting</w:t>
      </w:r>
      <w:r w:rsidR="007304BE">
        <w:t xml:space="preserve"> relationship of </w:t>
      </w:r>
      <w:r w:rsidR="00DB21EF">
        <w:t>currencies/geographies</w:t>
      </w:r>
      <w:r w:rsidR="007304BE">
        <w:t xml:space="preserve"> to </w:t>
      </w:r>
      <w:r w:rsidR="007304BE">
        <w:t>outcomes</w:t>
      </w:r>
    </w:p>
    <w:p w14:paraId="045A0333" w14:textId="3DF56B37" w:rsidR="00284517" w:rsidRDefault="001661C5" w:rsidP="00DB21EF">
      <w:pPr>
        <w:pStyle w:val="ListParagraph"/>
        <w:numPr>
          <w:ilvl w:val="1"/>
          <w:numId w:val="30"/>
        </w:numPr>
      </w:pPr>
      <w:r>
        <w:t>Table/chart depicting r</w:t>
      </w:r>
      <w:r w:rsidR="007304BE">
        <w:t>elationship of d</w:t>
      </w:r>
      <w:r w:rsidR="00284517">
        <w:t xml:space="preserve">uration of campaigns </w:t>
      </w:r>
      <w:r w:rsidR="007304BE">
        <w:t>to</w:t>
      </w:r>
      <w:r w:rsidR="00E27968">
        <w:t xml:space="preserve"> goal</w:t>
      </w:r>
      <w:r w:rsidR="007304BE">
        <w:t xml:space="preserve"> amount</w:t>
      </w:r>
      <w:r w:rsidR="00E27968">
        <w:t xml:space="preserve"> and outcomes</w:t>
      </w:r>
    </w:p>
    <w:p w14:paraId="065CBB7C" w14:textId="77777777" w:rsidR="00ED221A" w:rsidRPr="00855982" w:rsidRDefault="00ED221A" w:rsidP="00ED221A"/>
    <w:sectPr w:rsidR="00ED221A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74332" w14:textId="77777777" w:rsidR="00A116D1" w:rsidRDefault="00A116D1" w:rsidP="00855982">
      <w:pPr>
        <w:spacing w:after="0" w:line="240" w:lineRule="auto"/>
      </w:pPr>
      <w:r>
        <w:separator/>
      </w:r>
    </w:p>
  </w:endnote>
  <w:endnote w:type="continuationSeparator" w:id="0">
    <w:p w14:paraId="02419BCD" w14:textId="77777777" w:rsidR="00A116D1" w:rsidRDefault="00A116D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2D48E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2452A" w14:textId="77777777" w:rsidR="00A116D1" w:rsidRDefault="00A116D1" w:rsidP="00855982">
      <w:pPr>
        <w:spacing w:after="0" w:line="240" w:lineRule="auto"/>
      </w:pPr>
      <w:r>
        <w:separator/>
      </w:r>
    </w:p>
  </w:footnote>
  <w:footnote w:type="continuationSeparator" w:id="0">
    <w:p w14:paraId="73033C5F" w14:textId="77777777" w:rsidR="00A116D1" w:rsidRDefault="00A116D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64EB3"/>
    <w:multiLevelType w:val="hybridMultilevel"/>
    <w:tmpl w:val="2160B8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1A"/>
    <w:rsid w:val="00005655"/>
    <w:rsid w:val="00005AB8"/>
    <w:rsid w:val="000062D5"/>
    <w:rsid w:val="000115CB"/>
    <w:rsid w:val="00024FA4"/>
    <w:rsid w:val="00043EE8"/>
    <w:rsid w:val="0008718A"/>
    <w:rsid w:val="00100780"/>
    <w:rsid w:val="001661C5"/>
    <w:rsid w:val="00194F87"/>
    <w:rsid w:val="001D3683"/>
    <w:rsid w:val="001D4362"/>
    <w:rsid w:val="002653F6"/>
    <w:rsid w:val="00284517"/>
    <w:rsid w:val="00291A4E"/>
    <w:rsid w:val="00312D1B"/>
    <w:rsid w:val="003419D5"/>
    <w:rsid w:val="0045166E"/>
    <w:rsid w:val="00454AE4"/>
    <w:rsid w:val="00486B28"/>
    <w:rsid w:val="004A74CD"/>
    <w:rsid w:val="00531701"/>
    <w:rsid w:val="00541A0E"/>
    <w:rsid w:val="005827F5"/>
    <w:rsid w:val="00591383"/>
    <w:rsid w:val="00594CCD"/>
    <w:rsid w:val="00691D2E"/>
    <w:rsid w:val="0069336B"/>
    <w:rsid w:val="006A0160"/>
    <w:rsid w:val="006B0D5F"/>
    <w:rsid w:val="006D6E6E"/>
    <w:rsid w:val="007304BE"/>
    <w:rsid w:val="00777FA7"/>
    <w:rsid w:val="007833A7"/>
    <w:rsid w:val="007B0797"/>
    <w:rsid w:val="007F3BFC"/>
    <w:rsid w:val="00823226"/>
    <w:rsid w:val="00855982"/>
    <w:rsid w:val="008A319A"/>
    <w:rsid w:val="008F61AC"/>
    <w:rsid w:val="009111CD"/>
    <w:rsid w:val="009B540B"/>
    <w:rsid w:val="00A10484"/>
    <w:rsid w:val="00A116D1"/>
    <w:rsid w:val="00A2303C"/>
    <w:rsid w:val="00A8294E"/>
    <w:rsid w:val="00A85CB3"/>
    <w:rsid w:val="00AA726F"/>
    <w:rsid w:val="00AB2EB8"/>
    <w:rsid w:val="00AD68B3"/>
    <w:rsid w:val="00B369AA"/>
    <w:rsid w:val="00B5563B"/>
    <w:rsid w:val="00B626CA"/>
    <w:rsid w:val="00BB0280"/>
    <w:rsid w:val="00BC6769"/>
    <w:rsid w:val="00BE5F6E"/>
    <w:rsid w:val="00C22438"/>
    <w:rsid w:val="00C46A7C"/>
    <w:rsid w:val="00CD0A06"/>
    <w:rsid w:val="00DA0716"/>
    <w:rsid w:val="00DA3BBF"/>
    <w:rsid w:val="00DB21EF"/>
    <w:rsid w:val="00DD06CE"/>
    <w:rsid w:val="00E27968"/>
    <w:rsid w:val="00E36949"/>
    <w:rsid w:val="00E66A21"/>
    <w:rsid w:val="00E96512"/>
    <w:rsid w:val="00EB5FAF"/>
    <w:rsid w:val="00EC38DC"/>
    <w:rsid w:val="00ED221A"/>
    <w:rsid w:val="00EF7649"/>
    <w:rsid w:val="00F40A65"/>
    <w:rsid w:val="00FA66B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645F"/>
  <w15:chartTrackingRefBased/>
  <w15:docId w15:val="{47F1BF71-84E4-45A9-A38D-2B968355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ED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133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Bharath Iyer</dc:creator>
  <cp:lastModifiedBy>Bharath Iyer</cp:lastModifiedBy>
  <cp:revision>59</cp:revision>
  <dcterms:created xsi:type="dcterms:W3CDTF">2018-10-24T22:27:00Z</dcterms:created>
  <dcterms:modified xsi:type="dcterms:W3CDTF">2018-10-27T23:23:00Z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